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6" w:type="dxa"/>
        <w:tblLook w:val="04A0" w:firstRow="1" w:lastRow="0" w:firstColumn="1" w:lastColumn="0" w:noHBand="0" w:noVBand="1"/>
      </w:tblPr>
      <w:tblGrid>
        <w:gridCol w:w="7030"/>
        <w:gridCol w:w="2946"/>
      </w:tblGrid>
      <w:tr w:rsidR="004769DC" w14:paraId="7FD7A0ED" w14:textId="77777777" w:rsidTr="004279CE"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</w:tcPr>
          <w:p w14:paraId="22E607B0" w14:textId="77777777" w:rsidR="004769DC" w:rsidRDefault="004769DC" w:rsidP="007B7143"/>
          <w:p w14:paraId="6DC1C2E7" w14:textId="77777777" w:rsidR="004769DC" w:rsidRPr="000F5E20" w:rsidRDefault="004769DC" w:rsidP="00955454">
            <w:pPr>
              <w:pStyle w:val="11"/>
            </w:pPr>
            <w:r w:rsidRPr="000F5E20">
              <w:t>{{ first_last_name }}</w:t>
            </w:r>
          </w:p>
        </w:tc>
        <w:sdt>
          <w:sdtPr>
            <w:id w:val="-450553017"/>
            <w:showingPlcHdr/>
            <w:picture/>
          </w:sdtPr>
          <w:sdtEndPr/>
          <w:sdtContent>
            <w:tc>
              <w:tcPr>
                <w:tcW w:w="294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5EFB33" w14:textId="77777777" w:rsidR="004769DC" w:rsidRDefault="004769DC" w:rsidP="007B7143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27FAB11" wp14:editId="36D284A4">
                      <wp:extent cx="900000" cy="900000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0000" cy="900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4769DC" w14:paraId="6BDB6381" w14:textId="77777777" w:rsidTr="004279CE"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</w:tcPr>
          <w:p w14:paraId="1A3ACB6E" w14:textId="77777777" w:rsidR="00955454" w:rsidRDefault="00955454" w:rsidP="007B7143"/>
          <w:p w14:paraId="0E45964B" w14:textId="407D1927" w:rsidR="004769DC" w:rsidRDefault="004769DC" w:rsidP="00955454">
            <w:pPr>
              <w:pStyle w:val="Headings13"/>
            </w:pPr>
            <w:r>
              <w:t>Summary:</w:t>
            </w:r>
          </w:p>
          <w:p w14:paraId="1EA367D5" w14:textId="77777777" w:rsidR="004769DC" w:rsidRDefault="004769DC" w:rsidP="007B7143">
            <w:r>
              <w:t>{{ description }}</w:t>
            </w:r>
          </w:p>
          <w:p w14:paraId="249E0330" w14:textId="453AA44B" w:rsidR="004769DC" w:rsidRDefault="004769DC" w:rsidP="00501D23">
            <w:pPr>
              <w:pStyle w:val="Headings13"/>
            </w:pPr>
            <w:r>
              <w:t>Work Experience:</w:t>
            </w:r>
            <w:r w:rsidR="00501D23">
              <w:t xml:space="preserve"> </w:t>
            </w:r>
            <w:r>
              <w:t>{% for experience in work_experiences %}</w:t>
            </w:r>
          </w:p>
          <w:p w14:paraId="02C0CA42" w14:textId="19D480D6" w:rsidR="00955454" w:rsidRDefault="007E7FE3" w:rsidP="00955454">
            <w:pPr>
              <w:spacing w:after="0"/>
            </w:pPr>
            <w:r w:rsidRPr="00955454">
              <w:rPr>
                <w:rStyle w:val="Boldnames0"/>
              </w:rPr>
              <w:t xml:space="preserve">{{ </w:t>
            </w:r>
            <w:r w:rsidR="00CA7B95" w:rsidRPr="00955454">
              <w:rPr>
                <w:rStyle w:val="Boldnames0"/>
              </w:rPr>
              <w:t>experience.</w:t>
            </w:r>
            <w:r>
              <w:rPr>
                <w:rStyle w:val="Boldnames0"/>
              </w:rPr>
              <w:t>position</w:t>
            </w:r>
            <w:r w:rsidRPr="00955454">
              <w:rPr>
                <w:rStyle w:val="Boldnames0"/>
              </w:rPr>
              <w:t xml:space="preserve"> }}</w:t>
            </w:r>
            <w:r w:rsidR="004F66F4">
              <w:rPr>
                <w:rStyle w:val="Boldnames0"/>
              </w:rPr>
              <w:t xml:space="preserve">, </w:t>
            </w:r>
            <w:r w:rsidR="004F66F4" w:rsidRPr="00955454">
              <w:rPr>
                <w:rStyle w:val="Boldnames0"/>
              </w:rPr>
              <w:t>{{ experience.company_name }}</w:t>
            </w:r>
          </w:p>
          <w:p w14:paraId="5CED1AA2" w14:textId="5FEC2E80" w:rsidR="004769DC" w:rsidRDefault="004769DC" w:rsidP="00955454">
            <w:pPr>
              <w:pStyle w:val="Small"/>
            </w:pPr>
            <w:r>
              <w:t>({{ experience.start_date }} - {{ experience.end_date }})</w:t>
            </w:r>
          </w:p>
          <w:p w14:paraId="7FC150AB" w14:textId="15DE5B58" w:rsidR="00955454" w:rsidRDefault="00955454" w:rsidP="00955454">
            <w:pPr>
              <w:pStyle w:val="Latin"/>
            </w:pPr>
            <w:r>
              <w:t xml:space="preserve">Job duties: </w:t>
            </w:r>
          </w:p>
          <w:p w14:paraId="0F239CA9" w14:textId="77777777" w:rsidR="004769DC" w:rsidRDefault="004769DC" w:rsidP="007B7143">
            <w:r>
              <w:t>{{ experience.job_description }}</w:t>
            </w:r>
          </w:p>
          <w:p w14:paraId="61F820F2" w14:textId="77777777" w:rsidR="00955454" w:rsidRDefault="004769DC" w:rsidP="00955454">
            <w:pPr>
              <w:pStyle w:val="Latin"/>
            </w:pPr>
            <w:r>
              <w:t xml:space="preserve">Achievements: </w:t>
            </w:r>
          </w:p>
          <w:p w14:paraId="643DB0C5" w14:textId="41DE04B8" w:rsidR="004769DC" w:rsidRDefault="004769DC" w:rsidP="007B7143">
            <w:r>
              <w:t>{{ experience.achievements }}</w:t>
            </w:r>
            <w:r w:rsidR="00E6170A">
              <w:t xml:space="preserve"> </w:t>
            </w:r>
            <w:r w:rsidR="00E6170A" w:rsidRPr="00E6170A">
              <w:t>{% endfor %}</w:t>
            </w:r>
          </w:p>
          <w:p w14:paraId="4373816D" w14:textId="4D0F446B" w:rsidR="004769DC" w:rsidRDefault="004769DC" w:rsidP="007B7143">
            <w:r w:rsidRPr="00A1144D">
              <w:rPr>
                <w:b/>
                <w:sz w:val="27"/>
              </w:rPr>
              <w:t>Education:</w:t>
            </w:r>
            <w:r w:rsidR="00A1144D">
              <w:rPr>
                <w:b/>
                <w:sz w:val="27"/>
              </w:rPr>
              <w:t xml:space="preserve"> </w:t>
            </w:r>
            <w:r>
              <w:t>{% for education in educations %}</w:t>
            </w:r>
          </w:p>
          <w:p w14:paraId="1155605F" w14:textId="77777777" w:rsidR="00955454" w:rsidRDefault="004769DC" w:rsidP="00955454">
            <w:pPr>
              <w:spacing w:after="0"/>
            </w:pPr>
            <w:r w:rsidRPr="00955454">
              <w:rPr>
                <w:rStyle w:val="Boldnames0"/>
              </w:rPr>
              <w:t>{{ education.university_name }}</w:t>
            </w:r>
            <w:r>
              <w:t xml:space="preserve"> </w:t>
            </w:r>
          </w:p>
          <w:p w14:paraId="41390013" w14:textId="51324A33" w:rsidR="004769DC" w:rsidRDefault="004769DC" w:rsidP="00955454">
            <w:pPr>
              <w:pStyle w:val="Small"/>
            </w:pPr>
            <w:r>
              <w:t>({{ education.start_date }} - {{ education.end_date }})</w:t>
            </w:r>
          </w:p>
          <w:p w14:paraId="0E224856" w14:textId="408D93E6" w:rsidR="004769DC" w:rsidRDefault="004769DC" w:rsidP="007B7143">
            <w:r>
              <w:t>{{ education.speciality }}</w:t>
            </w:r>
            <w:r w:rsidR="004279CE">
              <w:t xml:space="preserve"> </w:t>
            </w:r>
            <w:r>
              <w:t>{% endfor %}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543DB640" w14:textId="77777777" w:rsidR="004769DC" w:rsidRDefault="004769DC" w:rsidP="007B7143"/>
          <w:p w14:paraId="5E859921" w14:textId="77777777" w:rsidR="004769DC" w:rsidRDefault="004769DC" w:rsidP="00955454">
            <w:pPr>
              <w:pStyle w:val="Smallheadings"/>
            </w:pPr>
            <w:r>
              <w:t>Details:</w:t>
            </w:r>
          </w:p>
          <w:p w14:paraId="465065B3" w14:textId="77777777" w:rsidR="004769DC" w:rsidRDefault="004769DC" w:rsidP="007B7143">
            <w:pPr>
              <w:pStyle w:val="Text1"/>
            </w:pPr>
            <w:r>
              <w:t>{{ address }}</w:t>
            </w:r>
          </w:p>
          <w:p w14:paraId="155A4E49" w14:textId="77777777" w:rsidR="004769DC" w:rsidRDefault="004769DC" w:rsidP="007B7143">
            <w:pPr>
              <w:pStyle w:val="Text1"/>
            </w:pPr>
            <w:r>
              <w:t>{{ phone_number }}</w:t>
            </w:r>
          </w:p>
          <w:p w14:paraId="4479FA38" w14:textId="77777777" w:rsidR="004769DC" w:rsidRDefault="004769DC" w:rsidP="007B7143">
            <w:pPr>
              <w:pStyle w:val="Text1"/>
            </w:pPr>
            <w:r>
              <w:t>{{ email }}</w:t>
            </w:r>
          </w:p>
          <w:p w14:paraId="02F04631" w14:textId="47F88E13" w:rsidR="004769DC" w:rsidRDefault="004769DC" w:rsidP="00A1144D">
            <w:pPr>
              <w:pStyle w:val="Smallheadings"/>
            </w:pPr>
            <w:r>
              <w:t>Languages:</w:t>
            </w:r>
            <w:r w:rsidR="00A1144D">
              <w:t xml:space="preserve"> </w:t>
            </w:r>
            <w:r>
              <w:t>{% for language in languages %}</w:t>
            </w:r>
          </w:p>
          <w:p w14:paraId="596752AC" w14:textId="2B0F1912" w:rsidR="004769DC" w:rsidRDefault="004769DC" w:rsidP="004279CE">
            <w:pPr>
              <w:pStyle w:val="Text1"/>
            </w:pPr>
            <w:r>
              <w:t>{{ language.language }} ({{ language.proficiency_level }})</w:t>
            </w:r>
            <w:r w:rsidR="004279CE">
              <w:t xml:space="preserve"> </w:t>
            </w:r>
            <w:r>
              <w:t>{% endfor %}</w:t>
            </w:r>
          </w:p>
        </w:tc>
      </w:tr>
    </w:tbl>
    <w:p w14:paraId="5A852F97" w14:textId="77777777" w:rsidR="00F670DA" w:rsidRPr="00B50877" w:rsidRDefault="00F670DA" w:rsidP="00377C2F"/>
    <w:sectPr w:rsidR="00F670DA" w:rsidRPr="00B50877" w:rsidSect="00DF3C97">
      <w:headerReference w:type="default" r:id="rId11"/>
      <w:pgSz w:w="11906" w:h="16838" w:code="9"/>
      <w:pgMar w:top="1134" w:right="1134" w:bottom="1134" w:left="1134" w:header="431" w:footer="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946A" w14:textId="77777777" w:rsidR="00314691" w:rsidRDefault="00314691" w:rsidP="00376205">
      <w:r>
        <w:separator/>
      </w:r>
    </w:p>
  </w:endnote>
  <w:endnote w:type="continuationSeparator" w:id="0">
    <w:p w14:paraId="760F9341" w14:textId="77777777" w:rsidR="00314691" w:rsidRDefault="00314691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E190" w14:textId="77777777" w:rsidR="00314691" w:rsidRDefault="00314691" w:rsidP="00376205">
      <w:r>
        <w:separator/>
      </w:r>
    </w:p>
  </w:footnote>
  <w:footnote w:type="continuationSeparator" w:id="0">
    <w:p w14:paraId="67E75BA1" w14:textId="77777777" w:rsidR="00314691" w:rsidRDefault="00314691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0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473"/>
      <w:gridCol w:w="4575"/>
    </w:tblGrid>
    <w:tr w:rsidR="001A79C0" w:rsidRPr="00B50877" w14:paraId="0739ED87" w14:textId="77777777" w:rsidTr="00D907F8">
      <w:trPr>
        <w:jc w:val="center"/>
      </w:trPr>
      <w:tc>
        <w:tcPr>
          <w:tcW w:w="6946" w:type="dxa"/>
        </w:tcPr>
        <w:p w14:paraId="6BC38C90" w14:textId="77777777" w:rsidR="001A79C0" w:rsidRPr="00B50877" w:rsidRDefault="001A79C0" w:rsidP="00FB21D8">
          <w:pPr>
            <w:rPr>
              <w:noProof/>
            </w:rPr>
          </w:pPr>
        </w:p>
      </w:tc>
      <w:tc>
        <w:tcPr>
          <w:tcW w:w="4253" w:type="dxa"/>
        </w:tcPr>
        <w:p w14:paraId="47F46E57" w14:textId="77777777" w:rsidR="001A79C0" w:rsidRPr="00B50877" w:rsidRDefault="001A79C0" w:rsidP="00D907F8">
          <w:pPr>
            <w:jc w:val="right"/>
            <w:rPr>
              <w:noProof/>
            </w:rPr>
          </w:pPr>
        </w:p>
      </w:tc>
    </w:tr>
  </w:tbl>
  <w:p w14:paraId="545A196D" w14:textId="77777777" w:rsidR="00F6710A" w:rsidRPr="004769DC" w:rsidRDefault="00F6710A" w:rsidP="00DF3C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92"/>
    <w:rsid w:val="00024E1E"/>
    <w:rsid w:val="000E3C24"/>
    <w:rsid w:val="001066EC"/>
    <w:rsid w:val="001320FD"/>
    <w:rsid w:val="00145359"/>
    <w:rsid w:val="001656CB"/>
    <w:rsid w:val="00182EC3"/>
    <w:rsid w:val="00184742"/>
    <w:rsid w:val="001A2587"/>
    <w:rsid w:val="001A79C0"/>
    <w:rsid w:val="001E20BD"/>
    <w:rsid w:val="001E4B0C"/>
    <w:rsid w:val="0025554D"/>
    <w:rsid w:val="0028094C"/>
    <w:rsid w:val="002830EC"/>
    <w:rsid w:val="002F696F"/>
    <w:rsid w:val="003049BB"/>
    <w:rsid w:val="00314691"/>
    <w:rsid w:val="00323A60"/>
    <w:rsid w:val="00327ABF"/>
    <w:rsid w:val="0034391B"/>
    <w:rsid w:val="00376205"/>
    <w:rsid w:val="00377C2F"/>
    <w:rsid w:val="003951D5"/>
    <w:rsid w:val="00396549"/>
    <w:rsid w:val="003A6A4C"/>
    <w:rsid w:val="003D0547"/>
    <w:rsid w:val="00407D91"/>
    <w:rsid w:val="0042510E"/>
    <w:rsid w:val="00425A9C"/>
    <w:rsid w:val="004279CE"/>
    <w:rsid w:val="00445EC4"/>
    <w:rsid w:val="004719BA"/>
    <w:rsid w:val="004769DC"/>
    <w:rsid w:val="00494123"/>
    <w:rsid w:val="004F66F4"/>
    <w:rsid w:val="00501D23"/>
    <w:rsid w:val="005550C9"/>
    <w:rsid w:val="0059362C"/>
    <w:rsid w:val="005942EB"/>
    <w:rsid w:val="005A519B"/>
    <w:rsid w:val="005E4228"/>
    <w:rsid w:val="0060159F"/>
    <w:rsid w:val="0061457D"/>
    <w:rsid w:val="0062123A"/>
    <w:rsid w:val="00626CDC"/>
    <w:rsid w:val="00646E75"/>
    <w:rsid w:val="00682F52"/>
    <w:rsid w:val="006B01BD"/>
    <w:rsid w:val="006C77D4"/>
    <w:rsid w:val="00741521"/>
    <w:rsid w:val="00767A2F"/>
    <w:rsid w:val="007B19DB"/>
    <w:rsid w:val="007E7FE3"/>
    <w:rsid w:val="008009DA"/>
    <w:rsid w:val="00810A41"/>
    <w:rsid w:val="00825239"/>
    <w:rsid w:val="008456BB"/>
    <w:rsid w:val="00877759"/>
    <w:rsid w:val="009023BA"/>
    <w:rsid w:val="00914211"/>
    <w:rsid w:val="00922646"/>
    <w:rsid w:val="00955454"/>
    <w:rsid w:val="009834A5"/>
    <w:rsid w:val="009864AB"/>
    <w:rsid w:val="009B3BD5"/>
    <w:rsid w:val="009C28ED"/>
    <w:rsid w:val="009E2E03"/>
    <w:rsid w:val="009E5AB2"/>
    <w:rsid w:val="009E6F71"/>
    <w:rsid w:val="00A00DA7"/>
    <w:rsid w:val="00A101C6"/>
    <w:rsid w:val="00A1144D"/>
    <w:rsid w:val="00A77DE4"/>
    <w:rsid w:val="00A90B67"/>
    <w:rsid w:val="00AA3592"/>
    <w:rsid w:val="00AE39B6"/>
    <w:rsid w:val="00B50877"/>
    <w:rsid w:val="00C067BD"/>
    <w:rsid w:val="00C1727D"/>
    <w:rsid w:val="00C33535"/>
    <w:rsid w:val="00C55116"/>
    <w:rsid w:val="00C6127A"/>
    <w:rsid w:val="00C92100"/>
    <w:rsid w:val="00CA7B95"/>
    <w:rsid w:val="00CC7BB9"/>
    <w:rsid w:val="00CD384D"/>
    <w:rsid w:val="00CE114E"/>
    <w:rsid w:val="00CE1FF8"/>
    <w:rsid w:val="00D12C5E"/>
    <w:rsid w:val="00D14447"/>
    <w:rsid w:val="00D574C1"/>
    <w:rsid w:val="00D907F8"/>
    <w:rsid w:val="00DD0998"/>
    <w:rsid w:val="00DF3C97"/>
    <w:rsid w:val="00DF4713"/>
    <w:rsid w:val="00E0756B"/>
    <w:rsid w:val="00E45756"/>
    <w:rsid w:val="00E55D74"/>
    <w:rsid w:val="00E55FAE"/>
    <w:rsid w:val="00E6170A"/>
    <w:rsid w:val="00ED4963"/>
    <w:rsid w:val="00EF1469"/>
    <w:rsid w:val="00EF18D8"/>
    <w:rsid w:val="00F07226"/>
    <w:rsid w:val="00F405F8"/>
    <w:rsid w:val="00F407B7"/>
    <w:rsid w:val="00F46FBE"/>
    <w:rsid w:val="00F670DA"/>
    <w:rsid w:val="00F6710A"/>
    <w:rsid w:val="00FB21D8"/>
    <w:rsid w:val="00FC2343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406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4769DC"/>
    <w:pPr>
      <w:spacing w:after="200" w:line="276" w:lineRule="auto"/>
    </w:pPr>
    <w:rPr>
      <w:rFonts w:ascii="Calibri" w:hAnsi="Calibri"/>
      <w:color w:val="3C3E43"/>
      <w:sz w:val="21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8"/>
    <w:semiHidden/>
    <w:qFormat/>
    <w:rsid w:val="00F46FBE"/>
    <w:pPr>
      <w:spacing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  <w:lang w:val="ru-RU" w:eastAsia="ja-JP"/>
    </w:rPr>
  </w:style>
  <w:style w:type="paragraph" w:styleId="2">
    <w:name w:val="heading 2"/>
    <w:basedOn w:val="a"/>
    <w:next w:val="a"/>
    <w:link w:val="20"/>
    <w:uiPriority w:val="9"/>
    <w:semiHidden/>
    <w:qFormat/>
    <w:rsid w:val="00F46FBE"/>
    <w:pPr>
      <w:keepNext/>
      <w:keepLines/>
      <w:spacing w:before="40" w:after="30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FB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ru-RU" w:eastAsia="ja-JP"/>
    </w:rPr>
  </w:style>
  <w:style w:type="character" w:customStyle="1" w:styleId="10">
    <w:name w:val="Заголовок 1 Знак"/>
    <w:basedOn w:val="a0"/>
    <w:link w:val="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a4">
    <w:name w:val="Salutation"/>
    <w:basedOn w:val="a"/>
    <w:link w:val="a5"/>
    <w:uiPriority w:val="4"/>
    <w:semiHidden/>
    <w:rsid w:val="00F46FBE"/>
    <w:pPr>
      <w:spacing w:before="720" w:after="160" w:line="288" w:lineRule="auto"/>
    </w:pPr>
    <w:rPr>
      <w:rFonts w:asciiTheme="minorHAnsi" w:eastAsiaTheme="minorHAnsi" w:hAnsiTheme="minorHAnsi"/>
      <w:color w:val="595959" w:themeColor="text1" w:themeTint="A6"/>
      <w:kern w:val="20"/>
      <w:sz w:val="20"/>
      <w:szCs w:val="20"/>
      <w:lang w:val="ru-RU" w:eastAsia="ja-JP"/>
    </w:rPr>
  </w:style>
  <w:style w:type="character" w:customStyle="1" w:styleId="a5">
    <w:name w:val="Приветствие Знак"/>
    <w:basedOn w:val="a0"/>
    <w:link w:val="a4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61457D"/>
    <w:pPr>
      <w:spacing w:before="480" w:after="720" w:line="240" w:lineRule="auto"/>
    </w:pPr>
    <w:rPr>
      <w:rFonts w:asciiTheme="minorHAnsi" w:eastAsiaTheme="minorHAnsi" w:hAnsiTheme="minorHAnsi"/>
      <w:color w:val="auto"/>
      <w:kern w:val="20"/>
      <w:sz w:val="24"/>
      <w:szCs w:val="20"/>
      <w:lang w:val="ru-RU" w:eastAsia="ja-JP"/>
    </w:rPr>
  </w:style>
  <w:style w:type="character" w:customStyle="1" w:styleId="a8">
    <w:name w:val="Прощание Знак"/>
    <w:basedOn w:val="a0"/>
    <w:link w:val="a6"/>
    <w:uiPriority w:val="6"/>
    <w:rsid w:val="0061457D"/>
    <w:rPr>
      <w:rFonts w:eastAsiaTheme="minorHAnsi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61457D"/>
    <w:pPr>
      <w:spacing w:before="40" w:after="0" w:line="288" w:lineRule="auto"/>
    </w:pPr>
    <w:rPr>
      <w:rFonts w:asciiTheme="minorHAnsi" w:eastAsiaTheme="minorHAnsi" w:hAnsiTheme="minorHAnsi"/>
      <w:b/>
      <w:bCs/>
      <w:color w:val="auto"/>
      <w:kern w:val="20"/>
      <w:sz w:val="24"/>
      <w:szCs w:val="20"/>
      <w:lang w:val="ru-RU" w:eastAsia="ja-JP"/>
    </w:rPr>
  </w:style>
  <w:style w:type="character" w:customStyle="1" w:styleId="a9">
    <w:name w:val="Подпись Знак"/>
    <w:basedOn w:val="a0"/>
    <w:link w:val="a7"/>
    <w:uiPriority w:val="7"/>
    <w:rsid w:val="0061457D"/>
    <w:rPr>
      <w:rFonts w:eastAsiaTheme="minorHAnsi"/>
      <w:b/>
      <w:bCs/>
      <w:kern w:val="20"/>
      <w:szCs w:val="20"/>
    </w:rPr>
  </w:style>
  <w:style w:type="paragraph" w:styleId="aa">
    <w:name w:val="Title"/>
    <w:basedOn w:val="a"/>
    <w:next w:val="a"/>
    <w:link w:val="ab"/>
    <w:uiPriority w:val="1"/>
    <w:semiHidden/>
    <w:rsid w:val="00F405F8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auto"/>
      <w:kern w:val="28"/>
      <w:sz w:val="96"/>
      <w:szCs w:val="96"/>
      <w:lang w:val="ru-RU" w:eastAsia="ja-JP"/>
    </w:rPr>
  </w:style>
  <w:style w:type="character" w:customStyle="1" w:styleId="ab">
    <w:name w:val="Заголовок Знак"/>
    <w:basedOn w:val="a0"/>
    <w:link w:val="aa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-12">
    <w:name w:val="Grid Table 1 Light Accent 2"/>
    <w:basedOn w:val="a1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header"/>
    <w:basedOn w:val="a"/>
    <w:link w:val="ad"/>
    <w:uiPriority w:val="99"/>
    <w:semiHidden/>
    <w:rsid w:val="00376205"/>
    <w:pPr>
      <w:tabs>
        <w:tab w:val="center" w:pos="4680"/>
        <w:tab w:val="right" w:pos="9360"/>
      </w:tabs>
      <w:spacing w:after="300" w:line="240" w:lineRule="auto"/>
    </w:pPr>
    <w:rPr>
      <w:rFonts w:asciiTheme="minorHAnsi" w:hAnsiTheme="minorHAnsi"/>
      <w:color w:val="auto"/>
      <w:sz w:val="24"/>
      <w:szCs w:val="24"/>
      <w:lang w:val="ru-RU" w:eastAsia="ja-JP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C067BD"/>
  </w:style>
  <w:style w:type="paragraph" w:styleId="ae">
    <w:name w:val="footer"/>
    <w:basedOn w:val="a"/>
    <w:link w:val="af"/>
    <w:uiPriority w:val="99"/>
    <w:qFormat/>
    <w:rsid w:val="0061457D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color w:val="auto"/>
      <w:sz w:val="24"/>
      <w:szCs w:val="24"/>
      <w:lang w:val="ru-RU" w:eastAsia="ja-JP"/>
    </w:rPr>
  </w:style>
  <w:style w:type="character" w:customStyle="1" w:styleId="af">
    <w:name w:val="Нижний колонтитул Знак"/>
    <w:basedOn w:val="a0"/>
    <w:link w:val="ae"/>
    <w:uiPriority w:val="99"/>
    <w:rsid w:val="0061457D"/>
  </w:style>
  <w:style w:type="table" w:styleId="af0">
    <w:name w:val="Table Grid"/>
    <w:basedOn w:val="a1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810A41"/>
    <w:rPr>
      <w:color w:val="808080"/>
    </w:rPr>
  </w:style>
  <w:style w:type="paragraph" w:customStyle="1" w:styleId="af2">
    <w:name w:val="Имя получателя"/>
    <w:basedOn w:val="a"/>
    <w:next w:val="a"/>
    <w:uiPriority w:val="1"/>
    <w:qFormat/>
    <w:rsid w:val="00145359"/>
    <w:pPr>
      <w:spacing w:after="0" w:line="240" w:lineRule="auto"/>
    </w:pPr>
    <w:rPr>
      <w:rFonts w:asciiTheme="minorHAnsi" w:hAnsiTheme="minorHAnsi"/>
      <w:b/>
      <w:color w:val="auto"/>
      <w:sz w:val="24"/>
      <w:szCs w:val="24"/>
      <w:lang w:val="ru-RU" w:eastAsia="ja-JP"/>
    </w:rPr>
  </w:style>
  <w:style w:type="paragraph" w:customStyle="1" w:styleId="af3">
    <w:name w:val="Адрес"/>
    <w:basedOn w:val="a"/>
    <w:next w:val="a"/>
    <w:uiPriority w:val="2"/>
    <w:qFormat/>
    <w:rsid w:val="000E3C24"/>
    <w:pPr>
      <w:spacing w:after="480" w:line="240" w:lineRule="auto"/>
      <w:contextualSpacing/>
    </w:pPr>
    <w:rPr>
      <w:rFonts w:asciiTheme="minorHAnsi" w:hAnsiTheme="minorHAnsi"/>
      <w:color w:val="auto"/>
      <w:sz w:val="24"/>
      <w:szCs w:val="24"/>
      <w:lang w:val="ru-RU" w:eastAsia="ja-JP"/>
    </w:rPr>
  </w:style>
  <w:style w:type="paragraph" w:styleId="af4">
    <w:name w:val="Date"/>
    <w:basedOn w:val="a"/>
    <w:next w:val="a"/>
    <w:link w:val="af5"/>
    <w:uiPriority w:val="1"/>
    <w:qFormat/>
    <w:rsid w:val="00145359"/>
    <w:pPr>
      <w:spacing w:after="600" w:line="240" w:lineRule="auto"/>
    </w:pPr>
    <w:rPr>
      <w:rFonts w:asciiTheme="minorHAnsi" w:hAnsiTheme="minorHAnsi"/>
      <w:color w:val="auto"/>
      <w:sz w:val="24"/>
      <w:szCs w:val="24"/>
      <w:lang w:val="ru-RU" w:eastAsia="ja-JP"/>
    </w:rPr>
  </w:style>
  <w:style w:type="character" w:customStyle="1" w:styleId="af5">
    <w:name w:val="Дата Знак"/>
    <w:basedOn w:val="a0"/>
    <w:link w:val="af4"/>
    <w:uiPriority w:val="1"/>
    <w:rsid w:val="00FB21D8"/>
  </w:style>
  <w:style w:type="paragraph" w:styleId="af6">
    <w:name w:val="No Spacing"/>
    <w:uiPriority w:val="1"/>
    <w:semiHidden/>
    <w:rsid w:val="00327ABF"/>
    <w:pPr>
      <w:spacing w:after="0"/>
    </w:pPr>
  </w:style>
  <w:style w:type="paragraph" w:customStyle="1" w:styleId="Text1">
    <w:name w:val="Text 1"/>
    <w:link w:val="Text10"/>
    <w:rsid w:val="004769DC"/>
    <w:pPr>
      <w:spacing w:after="200" w:line="276" w:lineRule="auto"/>
    </w:pPr>
    <w:rPr>
      <w:rFonts w:ascii="Calibri" w:hAnsi="Calibri"/>
      <w:color w:val="3C3E43"/>
      <w:sz w:val="21"/>
      <w:szCs w:val="22"/>
      <w:lang w:val="en-US" w:eastAsia="en-US"/>
    </w:rPr>
  </w:style>
  <w:style w:type="paragraph" w:customStyle="1" w:styleId="Headings13">
    <w:name w:val="Headings 13"/>
    <w:aliases w:val="5"/>
    <w:basedOn w:val="a"/>
    <w:link w:val="Headings130"/>
    <w:autoRedefine/>
    <w:qFormat/>
    <w:rsid w:val="00955454"/>
    <w:rPr>
      <w:b/>
      <w:sz w:val="27"/>
    </w:rPr>
  </w:style>
  <w:style w:type="paragraph" w:customStyle="1" w:styleId="11">
    <w:name w:val="Заголовок1"/>
    <w:basedOn w:val="a"/>
    <w:link w:val="Title"/>
    <w:autoRedefine/>
    <w:qFormat/>
    <w:rsid w:val="00955454"/>
    <w:rPr>
      <w:b/>
      <w:sz w:val="44"/>
    </w:rPr>
  </w:style>
  <w:style w:type="character" w:customStyle="1" w:styleId="Headings130">
    <w:name w:val="Headings 13 Знак"/>
    <w:aliases w:val="5 Знак"/>
    <w:basedOn w:val="a0"/>
    <w:link w:val="Headings13"/>
    <w:rsid w:val="00955454"/>
    <w:rPr>
      <w:rFonts w:ascii="Calibri" w:hAnsi="Calibri"/>
      <w:b/>
      <w:color w:val="3C3E43"/>
      <w:sz w:val="27"/>
      <w:szCs w:val="22"/>
      <w:lang w:val="en-US" w:eastAsia="en-US"/>
    </w:rPr>
  </w:style>
  <w:style w:type="paragraph" w:customStyle="1" w:styleId="Smallheadings">
    <w:name w:val="Small headings"/>
    <w:basedOn w:val="Text1"/>
    <w:link w:val="Smallheadings0"/>
    <w:autoRedefine/>
    <w:qFormat/>
    <w:rsid w:val="00955454"/>
    <w:rPr>
      <w:b/>
    </w:rPr>
  </w:style>
  <w:style w:type="character" w:customStyle="1" w:styleId="Title">
    <w:name w:val="Title Знак"/>
    <w:basedOn w:val="a0"/>
    <w:link w:val="11"/>
    <w:rsid w:val="00955454"/>
    <w:rPr>
      <w:rFonts w:ascii="Calibri" w:hAnsi="Calibri"/>
      <w:b/>
      <w:color w:val="3C3E43"/>
      <w:sz w:val="44"/>
      <w:szCs w:val="22"/>
      <w:lang w:val="en-US" w:eastAsia="en-US"/>
    </w:rPr>
  </w:style>
  <w:style w:type="paragraph" w:customStyle="1" w:styleId="Latin">
    <w:name w:val="Latin"/>
    <w:basedOn w:val="a"/>
    <w:link w:val="Latin0"/>
    <w:qFormat/>
    <w:rsid w:val="00955454"/>
    <w:rPr>
      <w:i/>
    </w:rPr>
  </w:style>
  <w:style w:type="character" w:customStyle="1" w:styleId="Text10">
    <w:name w:val="Text 1 Знак"/>
    <w:basedOn w:val="a0"/>
    <w:link w:val="Text1"/>
    <w:rsid w:val="00955454"/>
    <w:rPr>
      <w:rFonts w:ascii="Calibri" w:hAnsi="Calibri"/>
      <w:color w:val="3C3E43"/>
      <w:sz w:val="21"/>
      <w:szCs w:val="22"/>
      <w:lang w:val="en-US" w:eastAsia="en-US"/>
    </w:rPr>
  </w:style>
  <w:style w:type="character" w:customStyle="1" w:styleId="Smallheadings0">
    <w:name w:val="Small headings Знак"/>
    <w:basedOn w:val="Text10"/>
    <w:link w:val="Smallheadings"/>
    <w:rsid w:val="00955454"/>
    <w:rPr>
      <w:rFonts w:ascii="Calibri" w:hAnsi="Calibri"/>
      <w:b/>
      <w:color w:val="3C3E43"/>
      <w:sz w:val="21"/>
      <w:szCs w:val="22"/>
      <w:lang w:val="en-US" w:eastAsia="en-US"/>
    </w:rPr>
  </w:style>
  <w:style w:type="paragraph" w:customStyle="1" w:styleId="Boldnames">
    <w:name w:val="Bold names"/>
    <w:basedOn w:val="a"/>
    <w:link w:val="Boldnames0"/>
    <w:autoRedefine/>
    <w:qFormat/>
    <w:rsid w:val="00955454"/>
    <w:rPr>
      <w:b/>
      <w:sz w:val="22"/>
    </w:rPr>
  </w:style>
  <w:style w:type="character" w:customStyle="1" w:styleId="Latin0">
    <w:name w:val="Latin Знак"/>
    <w:basedOn w:val="a0"/>
    <w:link w:val="Latin"/>
    <w:rsid w:val="00955454"/>
    <w:rPr>
      <w:rFonts w:ascii="Calibri" w:hAnsi="Calibri"/>
      <w:i/>
      <w:color w:val="3C3E43"/>
      <w:sz w:val="21"/>
      <w:szCs w:val="22"/>
      <w:lang w:val="en-US" w:eastAsia="en-US"/>
    </w:rPr>
  </w:style>
  <w:style w:type="paragraph" w:customStyle="1" w:styleId="Small">
    <w:name w:val="Small"/>
    <w:basedOn w:val="a"/>
    <w:link w:val="Small0"/>
    <w:autoRedefine/>
    <w:qFormat/>
    <w:rsid w:val="00955454"/>
    <w:rPr>
      <w:color w:val="7A8599"/>
      <w:sz w:val="18"/>
    </w:rPr>
  </w:style>
  <w:style w:type="character" w:customStyle="1" w:styleId="Boldnames0">
    <w:name w:val="Bold names Знак"/>
    <w:basedOn w:val="a0"/>
    <w:link w:val="Boldnames"/>
    <w:rsid w:val="00955454"/>
    <w:rPr>
      <w:rFonts w:ascii="Calibri" w:hAnsi="Calibri"/>
      <w:b/>
      <w:color w:val="3C3E43"/>
      <w:sz w:val="22"/>
      <w:szCs w:val="22"/>
      <w:lang w:val="en-US" w:eastAsia="en-US"/>
    </w:rPr>
  </w:style>
  <w:style w:type="character" w:customStyle="1" w:styleId="Small0">
    <w:name w:val="Small Знак"/>
    <w:basedOn w:val="a0"/>
    <w:link w:val="Small"/>
    <w:rsid w:val="00955454"/>
    <w:rPr>
      <w:rFonts w:ascii="Calibri" w:hAnsi="Calibri"/>
      <w:color w:val="7A8599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PycharmProjects\pythonProject\CV_template1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00BE4D-B9D1-40C4-9CFF-53047A96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84AF4-73BF-45CA-A524-0D796F244F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493AE6-117B-4C0B-B0C6-765187DE81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AE12C9D-A3AF-4944-96AA-6000DBD96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CV_template1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2023-03-27T07:28:00Z</dcterms:created>
  <dcterms:modified xsi:type="dcterms:W3CDTF">2023-03-27T09:09:00Z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